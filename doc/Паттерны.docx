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EF6E5B" w:rsidP="00EF6E5B">
      <w:pPr>
        <w:pStyle w:val="papertitle"/>
        <w:rPr>
          <w:lang w:val="ru-RU"/>
        </w:rPr>
      </w:pPr>
      <w:r>
        <w:rPr>
          <w:lang w:val="ru-RU"/>
        </w:rPr>
        <w:t>Паттерны</w:t>
      </w:r>
    </w:p>
    <w:p w:rsidR="00EF6E5B" w:rsidRDefault="00EF6E5B" w:rsidP="00EF6E5B">
      <w:pPr>
        <w:pStyle w:val="heading1"/>
        <w:rPr>
          <w:lang w:val="ru-RU"/>
        </w:rPr>
      </w:pPr>
      <w:r>
        <w:rPr>
          <w:lang w:val="ru-RU"/>
        </w:rPr>
        <w:t>Паттерн мост</w:t>
      </w:r>
    </w:p>
    <w:p w:rsidR="00EF6E5B" w:rsidRDefault="00EF6E5B" w:rsidP="00EF6E5B">
      <w:pPr>
        <w:pStyle w:val="heading2"/>
        <w:spacing w:before="0"/>
        <w:rPr>
          <w:lang w:val="ru-RU"/>
        </w:rPr>
      </w:pPr>
      <w:r>
        <w:rPr>
          <w:lang w:val="ru-RU"/>
        </w:rPr>
        <w:t>Основной код реализации</w:t>
      </w:r>
    </w:p>
    <w:p w:rsidR="00EF6E5B" w:rsidRPr="00EF6E5B" w:rsidRDefault="00EF6E5B" w:rsidP="00EF6E5B">
      <w:r>
        <w:rPr>
          <w:lang w:val="ru-RU"/>
        </w:rPr>
        <w:t xml:space="preserve">Файл </w:t>
      </w:r>
      <w:r>
        <w:t>Exports.cs</w:t>
      </w:r>
    </w:p>
    <w:p w:rsidR="00EF6E5B" w:rsidRDefault="00EF6E5B" w:rsidP="00EF6E5B">
      <w:pPr>
        <w:pStyle w:val="programcode"/>
      </w:pPr>
      <w:r>
        <w:t xml:space="preserve">    public interface ILogExport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Строка  имени фильтра в диалоге сохранения окна.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string FilterName { get; }</w:t>
      </w: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Прозводит экспорт в необходимый формат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/// &lt;param name="path"&gt;Путь куда будет сохраняться файл.&lt;/param&gt;</w:t>
      </w:r>
    </w:p>
    <w:p w:rsidR="00EF6E5B" w:rsidRDefault="00EF6E5B" w:rsidP="00EF6E5B">
      <w:pPr>
        <w:pStyle w:val="programcode"/>
      </w:pPr>
      <w:r>
        <w:t xml:space="preserve">        /// &lt;param name="messages"&gt;Сообщения,которые были экспортированны.&lt;/param&gt;</w:t>
      </w:r>
    </w:p>
    <w:p w:rsidR="00EF6E5B" w:rsidRDefault="00EF6E5B" w:rsidP="00EF6E5B">
      <w:pPr>
        <w:pStyle w:val="programcode"/>
      </w:pPr>
      <w:r>
        <w:t xml:space="preserve">        void ExportToFile(string path, IEnumerable&lt;Message&gt; messages);</w:t>
      </w: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/// &lt;summary&gt;</w:t>
      </w:r>
    </w:p>
    <w:p w:rsidR="00EF6E5B" w:rsidRDefault="00EF6E5B" w:rsidP="00EF6E5B">
      <w:pPr>
        <w:pStyle w:val="programcode"/>
      </w:pPr>
      <w:r>
        <w:t xml:space="preserve">    /// Реализация экспорта в текстовый формат</w:t>
      </w:r>
    </w:p>
    <w:p w:rsidR="00EF6E5B" w:rsidRDefault="00EF6E5B" w:rsidP="00EF6E5B">
      <w:pPr>
        <w:pStyle w:val="programcode"/>
      </w:pPr>
      <w:r>
        <w:t xml:space="preserve">    /// &lt;/summary&gt;</w:t>
      </w:r>
    </w:p>
    <w:p w:rsidR="00EF6E5B" w:rsidRDefault="00EF6E5B" w:rsidP="00EF6E5B">
      <w:pPr>
        <w:pStyle w:val="programcode"/>
      </w:pPr>
      <w:r>
        <w:t xml:space="preserve">    class LogExportToTXT : ILogExport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string ILogExport.FilterName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get { return "Текстовый файл |*.txt"; }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  <w:r>
        <w:t xml:space="preserve">        void ILogExport.ExportToFile(string path, IEnumerable&lt;Message&gt; messages)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try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  <w:r>
        <w:t xml:space="preserve">                var file = File.CreateText(path);</w:t>
      </w:r>
    </w:p>
    <w:p w:rsidR="00EF6E5B" w:rsidRDefault="00EF6E5B" w:rsidP="00EF6E5B">
      <w:pPr>
        <w:pStyle w:val="programcode"/>
      </w:pPr>
      <w:r>
        <w:t xml:space="preserve">                foreach (var msg in messages)</w:t>
      </w:r>
    </w:p>
    <w:p w:rsidR="00EF6E5B" w:rsidRDefault="00EF6E5B" w:rsidP="00EF6E5B">
      <w:pPr>
        <w:pStyle w:val="programcode"/>
      </w:pPr>
      <w:r>
        <w:lastRenderedPageBreak/>
        <w:t xml:space="preserve">                {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        file.WriteLine(msg.Stamp + "   " + msg.ClientInfo.Name + "   " + msg.Level + "   " + msg.Text);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    }</w:t>
      </w:r>
    </w:p>
    <w:p w:rsidR="00EF6E5B" w:rsidRDefault="00EF6E5B" w:rsidP="00EF6E5B">
      <w:pPr>
        <w:pStyle w:val="programcode"/>
      </w:pPr>
      <w:r>
        <w:t xml:space="preserve">                file.Close();</w:t>
      </w:r>
    </w:p>
    <w:p w:rsidR="00EF6E5B" w:rsidRDefault="00EF6E5B" w:rsidP="00EF6E5B">
      <w:pPr>
        <w:pStyle w:val="programcode"/>
      </w:pPr>
      <w:r>
        <w:t xml:space="preserve">            }</w:t>
      </w:r>
    </w:p>
    <w:p w:rsidR="00EF6E5B" w:rsidRDefault="00EF6E5B" w:rsidP="00EF6E5B">
      <w:pPr>
        <w:pStyle w:val="programcode"/>
      </w:pPr>
      <w:r>
        <w:t xml:space="preserve">            finally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/// &lt;summary&gt;</w:t>
      </w:r>
    </w:p>
    <w:p w:rsidR="00EF6E5B" w:rsidRDefault="00EF6E5B" w:rsidP="00EF6E5B">
      <w:pPr>
        <w:pStyle w:val="programcode"/>
      </w:pPr>
      <w:r>
        <w:t xml:space="preserve">    /// Реализация экспорта в XML формат</w:t>
      </w:r>
    </w:p>
    <w:p w:rsidR="00EF6E5B" w:rsidRDefault="00EF6E5B" w:rsidP="00EF6E5B">
      <w:pPr>
        <w:pStyle w:val="programcode"/>
      </w:pPr>
      <w:r>
        <w:t xml:space="preserve">    /// &lt;/summary&gt;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class LogExportToXML : ILogExport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string ILogExport.FilterName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get { return "XML Файл |*.xml"; }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  <w:r>
        <w:t xml:space="preserve">        void ILogExport.ExportToFile(string path, IEnumerable&lt;Message&gt; messages)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try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  <w:r>
        <w:t xml:space="preserve">                var file = File.CreateText(path);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    var ser = new System.Xml.Serialization.XmlSerializer(typeof(Message));</w:t>
      </w:r>
    </w:p>
    <w:p w:rsidR="00EF6E5B" w:rsidRDefault="00EF6E5B" w:rsidP="00EF6E5B">
      <w:pPr>
        <w:pStyle w:val="programcode"/>
      </w:pPr>
      <w:r>
        <w:t xml:space="preserve">                foreach (var msg in messages)</w:t>
      </w:r>
    </w:p>
    <w:p w:rsidR="00EF6E5B" w:rsidRDefault="00EF6E5B" w:rsidP="00EF6E5B">
      <w:pPr>
        <w:pStyle w:val="programcode"/>
      </w:pPr>
      <w:r>
        <w:t xml:space="preserve">                {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        ser.Serialize(file, msg);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    }</w:t>
      </w:r>
    </w:p>
    <w:p w:rsidR="00EF6E5B" w:rsidRDefault="00EF6E5B" w:rsidP="00EF6E5B">
      <w:pPr>
        <w:pStyle w:val="programcode"/>
      </w:pPr>
      <w:r>
        <w:t xml:space="preserve">                file.Close();</w:t>
      </w:r>
    </w:p>
    <w:p w:rsidR="00EF6E5B" w:rsidRDefault="00EF6E5B" w:rsidP="00EF6E5B">
      <w:pPr>
        <w:pStyle w:val="programcode"/>
      </w:pPr>
      <w:r>
        <w:lastRenderedPageBreak/>
        <w:t xml:space="preserve">            }</w:t>
      </w:r>
    </w:p>
    <w:p w:rsidR="00EF6E5B" w:rsidRDefault="00EF6E5B" w:rsidP="00EF6E5B">
      <w:pPr>
        <w:pStyle w:val="programcode"/>
      </w:pPr>
      <w:r>
        <w:t xml:space="preserve">            finally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/// &lt;summary&gt;</w:t>
      </w:r>
    </w:p>
    <w:p w:rsidR="00EF6E5B" w:rsidRDefault="00EF6E5B" w:rsidP="00EF6E5B">
      <w:pPr>
        <w:pStyle w:val="programcode"/>
      </w:pPr>
      <w:r>
        <w:t xml:space="preserve">    /// Мост организующий экспорт в любой из доступных форматов.</w:t>
      </w:r>
    </w:p>
    <w:p w:rsidR="00EF6E5B" w:rsidRDefault="00EF6E5B" w:rsidP="00EF6E5B">
      <w:pPr>
        <w:pStyle w:val="programcode"/>
      </w:pPr>
      <w:r>
        <w:t xml:space="preserve">    /// &lt;/summary&gt;</w:t>
      </w:r>
    </w:p>
    <w:p w:rsidR="00EF6E5B" w:rsidRDefault="00EF6E5B" w:rsidP="00EF6E5B">
      <w:pPr>
        <w:pStyle w:val="programcode"/>
      </w:pPr>
      <w:r>
        <w:t xml:space="preserve">    public class LogExporter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private List&lt;ILogExport&gt; typesOfExport;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/// &lt;param name="types"&gt; Список ссылок на объекты, реализовывающие экспорт&lt;/param&gt;</w:t>
      </w:r>
    </w:p>
    <w:p w:rsidR="00EF6E5B" w:rsidRDefault="00EF6E5B" w:rsidP="00EF6E5B">
      <w:pPr>
        <w:pStyle w:val="programcode"/>
      </w:pPr>
      <w:r>
        <w:t xml:space="preserve">        public LogExporter(List&lt;ILogExport&gt; types)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typesOfExport = types;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Список фильтров,которые появятся в диалоге сохранения файла.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public string Filter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get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  <w:r>
        <w:t xml:space="preserve">                string s = "";</w:t>
      </w:r>
    </w:p>
    <w:p w:rsidR="00EF6E5B" w:rsidRDefault="00EF6E5B" w:rsidP="00EF6E5B">
      <w:pPr>
        <w:pStyle w:val="programcode"/>
      </w:pPr>
      <w:r>
        <w:t xml:space="preserve">                for (var i = 0; i &lt; typesOfExport.Count; i++)</w:t>
      </w:r>
    </w:p>
    <w:p w:rsidR="00EF6E5B" w:rsidRDefault="00EF6E5B" w:rsidP="00EF6E5B">
      <w:pPr>
        <w:pStyle w:val="programcode"/>
      </w:pPr>
      <w:r>
        <w:t xml:space="preserve">                {</w:t>
      </w:r>
    </w:p>
    <w:p w:rsidR="00EF6E5B" w:rsidRDefault="00EF6E5B" w:rsidP="00EF6E5B">
      <w:pPr>
        <w:pStyle w:val="programcode"/>
      </w:pPr>
      <w:r>
        <w:t xml:space="preserve">                    if (i + 1 == typesOfExport.Count)</w:t>
      </w:r>
    </w:p>
    <w:p w:rsidR="00EF6E5B" w:rsidRDefault="00EF6E5B" w:rsidP="00EF6E5B">
      <w:pPr>
        <w:pStyle w:val="programcode"/>
      </w:pPr>
      <w:r>
        <w:t xml:space="preserve">                    {</w:t>
      </w:r>
    </w:p>
    <w:p w:rsidR="00EF6E5B" w:rsidRDefault="00EF6E5B" w:rsidP="00EF6E5B">
      <w:pPr>
        <w:pStyle w:val="programcode"/>
      </w:pPr>
      <w:r>
        <w:lastRenderedPageBreak/>
        <w:t xml:space="preserve">                        s += typesOfExport[i].FilterName;</w:t>
      </w:r>
    </w:p>
    <w:p w:rsidR="00EF6E5B" w:rsidRDefault="00EF6E5B" w:rsidP="00EF6E5B">
      <w:pPr>
        <w:pStyle w:val="programcode"/>
      </w:pPr>
      <w:r>
        <w:t xml:space="preserve">                    }</w:t>
      </w:r>
    </w:p>
    <w:p w:rsidR="00EF6E5B" w:rsidRDefault="00EF6E5B" w:rsidP="00EF6E5B">
      <w:pPr>
        <w:pStyle w:val="programcode"/>
      </w:pPr>
      <w:r>
        <w:t xml:space="preserve">                    else</w:t>
      </w:r>
    </w:p>
    <w:p w:rsidR="00EF6E5B" w:rsidRDefault="00EF6E5B" w:rsidP="00EF6E5B">
      <w:pPr>
        <w:pStyle w:val="programcode"/>
      </w:pPr>
      <w:r>
        <w:t xml:space="preserve">                    {</w:t>
      </w:r>
    </w:p>
    <w:p w:rsidR="00EF6E5B" w:rsidRDefault="00EF6E5B" w:rsidP="00EF6E5B">
      <w:pPr>
        <w:pStyle w:val="programcode"/>
      </w:pPr>
      <w:r>
        <w:t xml:space="preserve">                        s += typesOfExport[i].FilterName + "|";</w:t>
      </w:r>
    </w:p>
    <w:p w:rsidR="00EF6E5B" w:rsidRDefault="00EF6E5B" w:rsidP="00EF6E5B">
      <w:pPr>
        <w:pStyle w:val="programcode"/>
      </w:pPr>
      <w:r>
        <w:t xml:space="preserve">                    }</w:t>
      </w:r>
    </w:p>
    <w:p w:rsidR="00EF6E5B" w:rsidRDefault="00EF6E5B" w:rsidP="00EF6E5B">
      <w:pPr>
        <w:pStyle w:val="programcode"/>
      </w:pPr>
      <w:r>
        <w:t xml:space="preserve">        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    s = s.PadLeft(s.Length - 1);</w:t>
      </w:r>
    </w:p>
    <w:p w:rsidR="00EF6E5B" w:rsidRDefault="00EF6E5B" w:rsidP="00EF6E5B">
      <w:pPr>
        <w:pStyle w:val="programcode"/>
      </w:pPr>
      <w:r>
        <w:t xml:space="preserve">                return s;</w:t>
      </w:r>
    </w:p>
    <w:p w:rsidR="00EF6E5B" w:rsidRDefault="00EF6E5B" w:rsidP="00EF6E5B">
      <w:pPr>
        <w:pStyle w:val="programcode"/>
      </w:pPr>
      <w:r>
        <w:t xml:space="preserve">            }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Производит экспорт сообщений в указанный формат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/// &lt;param name="path"&gt;Имя файла(полный путь) куда будет произведен экспорт&lt;/param&gt;</w:t>
      </w:r>
    </w:p>
    <w:p w:rsidR="00EF6E5B" w:rsidRDefault="00EF6E5B" w:rsidP="00EF6E5B">
      <w:pPr>
        <w:pStyle w:val="programcode"/>
      </w:pPr>
      <w:r>
        <w:t xml:space="preserve">        /// &lt;param name="index"&gt;Индекс фильтраэ, который был применен при сохранении&lt;/param&gt;</w:t>
      </w:r>
    </w:p>
    <w:p w:rsidR="00EF6E5B" w:rsidRDefault="00EF6E5B" w:rsidP="00EF6E5B">
      <w:pPr>
        <w:pStyle w:val="programcode"/>
      </w:pPr>
      <w:r>
        <w:t xml:space="preserve">        /// &lt;param name="messages"&gt; Сообщения,которые будут экспортированны&lt;/param&gt;</w:t>
      </w:r>
    </w:p>
    <w:p w:rsidR="00EF6E5B" w:rsidRDefault="00EF6E5B" w:rsidP="00EF6E5B">
      <w:pPr>
        <w:pStyle w:val="programcode"/>
      </w:pPr>
      <w:r>
        <w:t xml:space="preserve">        public void Export(string path, int index, IEnumerable&lt;Message&gt; messages)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typesOfExport[index].ExportToFile(path, messages);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heading2"/>
        <w:rPr>
          <w:lang w:val="ru-RU"/>
        </w:rPr>
      </w:pPr>
      <w:r>
        <w:rPr>
          <w:lang w:val="ru-RU"/>
        </w:rPr>
        <w:t>Код использования</w:t>
      </w:r>
    </w:p>
    <w:p w:rsidR="00EF6E5B" w:rsidRDefault="00EF6E5B" w:rsidP="00EF6E5B">
      <w:r>
        <w:rPr>
          <w:lang w:val="ru-RU"/>
        </w:rPr>
        <w:t xml:space="preserve">Файл </w:t>
      </w:r>
      <w:r>
        <w:t xml:space="preserve">Form1.cs </w:t>
      </w:r>
    </w:p>
    <w:p w:rsidR="00EF6E5B" w:rsidRDefault="00EF6E5B" w:rsidP="00EF6E5B">
      <w:pPr>
        <w:pStyle w:val="programcode"/>
      </w:pPr>
      <w:r>
        <w:t xml:space="preserve">   private void exportButton_Click(object sender, EventArgs e)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var saveFile = new SaveFileDialog();</w:t>
      </w:r>
    </w:p>
    <w:p w:rsidR="00EF6E5B" w:rsidRDefault="00EF6E5B" w:rsidP="00EF6E5B">
      <w:pPr>
        <w:pStyle w:val="programcode"/>
      </w:pPr>
      <w:r>
        <w:t xml:space="preserve">            var exportTypes = new List&lt;ILogExport&gt; { new LogExportToTXT(), new LogExportToXML() };</w:t>
      </w:r>
    </w:p>
    <w:p w:rsidR="00EF6E5B" w:rsidRDefault="00EF6E5B" w:rsidP="00EF6E5B">
      <w:pPr>
        <w:pStyle w:val="programcode"/>
      </w:pPr>
      <w:r>
        <w:t xml:space="preserve">            var exporter = new LogExporter(exportTypes);</w:t>
      </w:r>
    </w:p>
    <w:p w:rsidR="00EF6E5B" w:rsidRDefault="00EF6E5B" w:rsidP="00EF6E5B">
      <w:pPr>
        <w:pStyle w:val="programcode"/>
      </w:pPr>
      <w:r>
        <w:t xml:space="preserve">            saveFile.Filter = exporter.Filter;</w:t>
      </w:r>
    </w:p>
    <w:p w:rsidR="00EF6E5B" w:rsidRDefault="00EF6E5B" w:rsidP="00EF6E5B">
      <w:pPr>
        <w:pStyle w:val="programcode"/>
      </w:pPr>
      <w:r>
        <w:lastRenderedPageBreak/>
        <w:t xml:space="preserve">            var dialogResult = saveFile.ShowDialog();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  if (dialogResult == DialogResult.OK)</w:t>
      </w:r>
    </w:p>
    <w:p w:rsidR="00EF6E5B" w:rsidRDefault="00EF6E5B" w:rsidP="00EF6E5B">
      <w:pPr>
        <w:pStyle w:val="programcode"/>
      </w:pPr>
      <w:r>
        <w:t xml:space="preserve">            {</w:t>
      </w:r>
    </w:p>
    <w:p w:rsidR="00EF6E5B" w:rsidRDefault="00EF6E5B" w:rsidP="00EF6E5B">
      <w:pPr>
        <w:pStyle w:val="programcode"/>
      </w:pPr>
      <w:r>
        <w:t xml:space="preserve">                exporter.Export(saveFile.FileName, saveFile.FilterIndex - 1, (List&lt;lib.Models.Message&gt;)MessagesView.DataSource);</w:t>
      </w:r>
    </w:p>
    <w:p w:rsidR="00EF6E5B" w:rsidRDefault="00EF6E5B" w:rsidP="00EF6E5B">
      <w:pPr>
        <w:pStyle w:val="programcode"/>
      </w:pPr>
      <w:r>
        <w:t xml:space="preserve">            }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heading1"/>
        <w:rPr>
          <w:lang w:val="ru-RU"/>
        </w:rPr>
      </w:pPr>
      <w:r>
        <w:rPr>
          <w:lang w:val="ru-RU"/>
        </w:rPr>
        <w:t>Паттерн «Компоновщик»</w:t>
      </w:r>
    </w:p>
    <w:p w:rsidR="00EF6E5B" w:rsidRDefault="00EF6E5B" w:rsidP="00EF6E5B">
      <w:pPr>
        <w:pStyle w:val="heading2"/>
        <w:spacing w:before="0"/>
        <w:rPr>
          <w:lang w:val="ru-RU"/>
        </w:rPr>
      </w:pPr>
      <w:r>
        <w:rPr>
          <w:lang w:val="ru-RU"/>
        </w:rPr>
        <w:t xml:space="preserve">Основной код реализации </w:t>
      </w:r>
    </w:p>
    <w:p w:rsidR="00EF6E5B" w:rsidRDefault="00EF6E5B" w:rsidP="00EF6E5B">
      <w:r>
        <w:rPr>
          <w:lang w:val="ru-RU"/>
        </w:rPr>
        <w:t xml:space="preserve">Файл </w:t>
      </w:r>
      <w:r>
        <w:t>SearchParametrsTree.cs</w:t>
      </w:r>
    </w:p>
    <w:p w:rsidR="00EF6E5B" w:rsidRDefault="00EF6E5B" w:rsidP="00EF6E5B">
      <w:pPr>
        <w:ind w:firstLine="0"/>
      </w:pPr>
    </w:p>
    <w:p w:rsidR="00EF6E5B" w:rsidRDefault="00EF6E5B" w:rsidP="00EF6E5B">
      <w:pPr>
        <w:pStyle w:val="programcode"/>
      </w:pPr>
      <w:r>
        <w:t xml:space="preserve">    /// &lt;summary&gt;</w:t>
      </w:r>
    </w:p>
    <w:p w:rsidR="00EF6E5B" w:rsidRDefault="00EF6E5B" w:rsidP="00EF6E5B">
      <w:pPr>
        <w:pStyle w:val="programcode"/>
      </w:pPr>
      <w:r>
        <w:t xml:space="preserve">    /// Описывает параметры,которые могут быть применены для фильтрации IEnumerable Model.Message</w:t>
      </w:r>
    </w:p>
    <w:p w:rsidR="00EF6E5B" w:rsidRDefault="00EF6E5B" w:rsidP="00EF6E5B">
      <w:pPr>
        <w:pStyle w:val="programcode"/>
      </w:pPr>
      <w:r>
        <w:t xml:space="preserve">    /// &lt;/summary&gt;</w:t>
      </w:r>
    </w:p>
    <w:p w:rsidR="00EF6E5B" w:rsidRDefault="00EF6E5B" w:rsidP="00EF6E5B">
      <w:pPr>
        <w:pStyle w:val="programcode"/>
      </w:pPr>
      <w:r>
        <w:t xml:space="preserve">  public  abstract class SearchParametrs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/// &lt;summary&gt;</w:t>
      </w:r>
    </w:p>
    <w:p w:rsidR="00EF6E5B" w:rsidRDefault="00EF6E5B" w:rsidP="00EF6E5B">
      <w:pPr>
        <w:pStyle w:val="programcode"/>
      </w:pPr>
      <w:r>
        <w:t xml:space="preserve">      /// Список детей параметра, каждый  каждый уровень вниз ,добавляет логическое и, вширь - логическое или</w:t>
      </w:r>
    </w:p>
    <w:p w:rsidR="00EF6E5B" w:rsidRDefault="00EF6E5B" w:rsidP="00EF6E5B">
      <w:pPr>
        <w:pStyle w:val="programcode"/>
      </w:pPr>
      <w:r>
        <w:t xml:space="preserve">      /// &lt;/summary&gt;</w:t>
      </w:r>
    </w:p>
    <w:p w:rsidR="00EF6E5B" w:rsidRDefault="00EF6E5B" w:rsidP="00EF6E5B">
      <w:pPr>
        <w:pStyle w:val="programcode"/>
      </w:pPr>
      <w:r>
        <w:t xml:space="preserve">        public List&lt;SearchParametrs&gt; Children { get; private set; } </w:t>
      </w:r>
    </w:p>
    <w:p w:rsidR="00EF6E5B" w:rsidRDefault="00EF6E5B" w:rsidP="00EF6E5B">
      <w:pPr>
        <w:pStyle w:val="programcode"/>
      </w:pPr>
      <w:r>
        <w:t xml:space="preserve">      public SearchParametrs()</w:t>
      </w:r>
    </w:p>
    <w:p w:rsidR="00EF6E5B" w:rsidRDefault="00EF6E5B" w:rsidP="00EF6E5B">
      <w:pPr>
        <w:pStyle w:val="programcode"/>
      </w:pPr>
      <w:r>
        <w:t xml:space="preserve">      {</w:t>
      </w:r>
    </w:p>
    <w:p w:rsidR="00EF6E5B" w:rsidRDefault="00EF6E5B" w:rsidP="00EF6E5B">
      <w:pPr>
        <w:pStyle w:val="programcode"/>
      </w:pPr>
      <w:r>
        <w:t xml:space="preserve">          Children = new List&lt;SearchParametrs&gt;();</w:t>
      </w:r>
    </w:p>
    <w:p w:rsidR="00EF6E5B" w:rsidRDefault="00EF6E5B" w:rsidP="00EF6E5B">
      <w:pPr>
        <w:pStyle w:val="programcode"/>
      </w:pPr>
      <w:r>
        <w:t xml:space="preserve">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//public SearchParametrs Parent;</w:t>
      </w:r>
    </w:p>
    <w:p w:rsidR="00EF6E5B" w:rsidRDefault="00EF6E5B" w:rsidP="00EF6E5B">
      <w:pPr>
        <w:pStyle w:val="programcode"/>
      </w:pPr>
      <w:r>
        <w:t xml:space="preserve">       </w:t>
      </w:r>
    </w:p>
    <w:p w:rsidR="00EF6E5B" w:rsidRDefault="00EF6E5B" w:rsidP="00EF6E5B">
      <w:pPr>
        <w:pStyle w:val="programcode"/>
      </w:pPr>
      <w:r>
        <w:t xml:space="preserve">      /// &lt;summary&gt;</w:t>
      </w:r>
    </w:p>
    <w:p w:rsidR="00EF6E5B" w:rsidRDefault="00EF6E5B" w:rsidP="00EF6E5B">
      <w:pPr>
        <w:pStyle w:val="programcode"/>
      </w:pPr>
      <w:r>
        <w:t xml:space="preserve">      /// Добавляет дочеренее древо параметров</w:t>
      </w:r>
    </w:p>
    <w:p w:rsidR="00EF6E5B" w:rsidRDefault="00EF6E5B" w:rsidP="00EF6E5B">
      <w:pPr>
        <w:pStyle w:val="programcode"/>
      </w:pPr>
      <w:r>
        <w:t xml:space="preserve">      /// &lt;/summary&gt;</w:t>
      </w:r>
    </w:p>
    <w:p w:rsidR="00EF6E5B" w:rsidRDefault="00EF6E5B" w:rsidP="00EF6E5B">
      <w:pPr>
        <w:pStyle w:val="programcode"/>
      </w:pPr>
      <w:r>
        <w:t xml:space="preserve">      /// &lt;param name="child"&gt;Новое дочернее древо параметров&lt;/param&gt;</w:t>
      </w:r>
    </w:p>
    <w:p w:rsidR="00EF6E5B" w:rsidRDefault="00EF6E5B" w:rsidP="00EF6E5B">
      <w:pPr>
        <w:pStyle w:val="programcode"/>
      </w:pPr>
      <w:r>
        <w:t xml:space="preserve">        public void AddChild(SearchParametrs child)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//child.Parent = this;</w:t>
      </w:r>
    </w:p>
    <w:p w:rsidR="00EF6E5B" w:rsidRDefault="00EF6E5B" w:rsidP="00EF6E5B">
      <w:pPr>
        <w:pStyle w:val="programcode"/>
      </w:pPr>
      <w:r>
        <w:t xml:space="preserve">            Children.Add(child);</w:t>
      </w:r>
    </w:p>
    <w:p w:rsidR="00EF6E5B" w:rsidRDefault="00EF6E5B" w:rsidP="00EF6E5B">
      <w:pPr>
        <w:pStyle w:val="programcode"/>
      </w:pPr>
      <w:r>
        <w:lastRenderedPageBreak/>
        <w:t xml:space="preserve">        }</w:t>
      </w:r>
    </w:p>
    <w:p w:rsidR="00EF6E5B" w:rsidRDefault="00EF6E5B" w:rsidP="00EF6E5B">
      <w:pPr>
        <w:pStyle w:val="programcode"/>
      </w:pPr>
      <w:r>
        <w:t xml:space="preserve">      </w:t>
      </w:r>
    </w:p>
    <w:p w:rsidR="00EF6E5B" w:rsidRDefault="00EF6E5B" w:rsidP="00EF6E5B">
      <w:pPr>
        <w:pStyle w:val="programcode"/>
      </w:pPr>
      <w:r>
        <w:t xml:space="preserve">      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  public abstract IEnumerable&lt;Models.Message&gt; Search(IEnumerable&lt;Models.Message&gt; raw_msgs);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public class HasGuidParam:SearchParametrs</w:t>
      </w:r>
    </w:p>
    <w:p w:rsidR="00EF6E5B" w:rsidRDefault="00EF6E5B" w:rsidP="00EF6E5B">
      <w:pPr>
        <w:pStyle w:val="programcode"/>
      </w:pPr>
      <w:r>
        <w:t xml:space="preserve">  {</w:t>
      </w:r>
    </w:p>
    <w:p w:rsidR="00EF6E5B" w:rsidRDefault="00EF6E5B" w:rsidP="00EF6E5B">
      <w:pPr>
        <w:pStyle w:val="programcode"/>
      </w:pPr>
      <w:r>
        <w:t xml:space="preserve">      /// &lt;summary&gt;</w:t>
      </w:r>
    </w:p>
    <w:p w:rsidR="00EF6E5B" w:rsidRDefault="00EF6E5B" w:rsidP="00EF6E5B">
      <w:pPr>
        <w:pStyle w:val="programcode"/>
      </w:pPr>
      <w:r>
        <w:t xml:space="preserve">      /// Имеет указанный Guid</w:t>
      </w:r>
    </w:p>
    <w:p w:rsidR="00EF6E5B" w:rsidRDefault="00EF6E5B" w:rsidP="00EF6E5B">
      <w:pPr>
        <w:pStyle w:val="programcode"/>
      </w:pPr>
      <w:r>
        <w:t xml:space="preserve">      /// &lt;/summary&gt;</w:t>
      </w:r>
    </w:p>
    <w:p w:rsidR="00EF6E5B" w:rsidRDefault="00EF6E5B" w:rsidP="00EF6E5B">
      <w:pPr>
        <w:pStyle w:val="programcode"/>
      </w:pPr>
      <w:r>
        <w:t xml:space="preserve">      public Guid? HasGuid { get; set; }</w:t>
      </w:r>
    </w:p>
    <w:p w:rsidR="00EF6E5B" w:rsidRDefault="00EF6E5B" w:rsidP="00EF6E5B">
      <w:pPr>
        <w:pStyle w:val="programcode"/>
      </w:pPr>
      <w:r>
        <w:t xml:space="preserve">     public HasGuidParam(Guid guid)</w:t>
      </w:r>
    </w:p>
    <w:p w:rsidR="00EF6E5B" w:rsidRDefault="00EF6E5B" w:rsidP="00EF6E5B">
      <w:pPr>
        <w:pStyle w:val="programcode"/>
      </w:pPr>
      <w:r>
        <w:t xml:space="preserve">      {</w:t>
      </w:r>
    </w:p>
    <w:p w:rsidR="00EF6E5B" w:rsidRDefault="00EF6E5B" w:rsidP="00EF6E5B">
      <w:pPr>
        <w:pStyle w:val="programcode"/>
      </w:pPr>
      <w:r>
        <w:t xml:space="preserve">          HasGuid = guid;</w:t>
      </w:r>
    </w:p>
    <w:p w:rsidR="00EF6E5B" w:rsidRDefault="00EF6E5B" w:rsidP="00EF6E5B">
      <w:pPr>
        <w:pStyle w:val="programcode"/>
      </w:pPr>
      <w:r>
        <w:t xml:space="preserve">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public override IEnumerable&lt;Models.Message&gt; Search(IEnumerable&lt;Models.Message&gt; raw_msgs)</w:t>
      </w:r>
    </w:p>
    <w:p w:rsidR="00EF6E5B" w:rsidRDefault="00EF6E5B" w:rsidP="00EF6E5B">
      <w:pPr>
        <w:pStyle w:val="programcode"/>
      </w:pPr>
      <w:r>
        <w:t xml:space="preserve">      {</w:t>
      </w:r>
    </w:p>
    <w:p w:rsidR="00EF6E5B" w:rsidRDefault="00EF6E5B" w:rsidP="00EF6E5B">
      <w:pPr>
        <w:pStyle w:val="programcode"/>
      </w:pPr>
      <w:r>
        <w:t xml:space="preserve">          return from m in raw_msgs where m.ClientInfo.Guid == HasGuid.ToString() select m;</w:t>
      </w:r>
    </w:p>
    <w:p w:rsidR="00EF6E5B" w:rsidRDefault="00EF6E5B" w:rsidP="00EF6E5B">
      <w:pPr>
        <w:pStyle w:val="programcode"/>
      </w:pPr>
      <w:r>
        <w:t xml:space="preserve">      }</w:t>
      </w:r>
    </w:p>
    <w:p w:rsidR="00EF6E5B" w:rsidRDefault="00EF6E5B" w:rsidP="00EF6E5B">
      <w:pPr>
        <w:pStyle w:val="programcode"/>
      </w:pPr>
      <w:r>
        <w:t xml:space="preserve">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public class HasMinimumLevelParam:SearchParametrs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Минимальный уровень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public int MinLevel { get; set;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public HasMinimumLevelParam(int level)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MinLevel= level;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public override IEnumerable&lt;Models.Message&gt; Search(IEnumerable&lt;Models.Message&gt; raw_msgs)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return from m in raw_msgs where m.Level &gt;= MinLevel select m;</w:t>
      </w:r>
    </w:p>
    <w:p w:rsidR="00EF6E5B" w:rsidRDefault="00EF6E5B" w:rsidP="00EF6E5B">
      <w:pPr>
        <w:pStyle w:val="programcode"/>
      </w:pPr>
      <w:r>
        <w:lastRenderedPageBreak/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public class NoParam:SearchParametrs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public override IEnumerable&lt;Models.Message&gt; Search(IEnumerable&lt;Models.Message&gt; raw_msgs)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return raw_msgs;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  <w:r>
        <w:t xml:space="preserve">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public class ContainsParam:SearchParametrs</w:t>
      </w:r>
    </w:p>
    <w:p w:rsidR="00EF6E5B" w:rsidRDefault="00EF6E5B" w:rsidP="00EF6E5B">
      <w:pPr>
        <w:pStyle w:val="programcode"/>
      </w:pPr>
      <w:r>
        <w:t xml:space="preserve">    {</w:t>
      </w:r>
    </w:p>
    <w:p w:rsidR="00EF6E5B" w:rsidRDefault="00EF6E5B" w:rsidP="00EF6E5B">
      <w:pPr>
        <w:pStyle w:val="programcode"/>
      </w:pPr>
      <w:r>
        <w:t xml:space="preserve">        /// &lt;summary&gt;</w:t>
      </w:r>
    </w:p>
    <w:p w:rsidR="00EF6E5B" w:rsidRDefault="00EF6E5B" w:rsidP="00EF6E5B">
      <w:pPr>
        <w:pStyle w:val="programcode"/>
      </w:pPr>
      <w:r>
        <w:t xml:space="preserve">        /// Содержит подстроку</w:t>
      </w:r>
    </w:p>
    <w:p w:rsidR="00EF6E5B" w:rsidRDefault="00EF6E5B" w:rsidP="00EF6E5B">
      <w:pPr>
        <w:pStyle w:val="programcode"/>
      </w:pPr>
      <w:r>
        <w:t xml:space="preserve">        /// &lt;/summary&gt;</w:t>
      </w:r>
    </w:p>
    <w:p w:rsidR="00EF6E5B" w:rsidRDefault="00EF6E5B" w:rsidP="00EF6E5B">
      <w:pPr>
        <w:pStyle w:val="programcode"/>
      </w:pPr>
      <w:r>
        <w:t xml:space="preserve">        public string Contains { get; set;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public ContainsParam(string str)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Contains = str;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</w:p>
    <w:p w:rsidR="00EF6E5B" w:rsidRDefault="00EF6E5B" w:rsidP="00EF6E5B">
      <w:pPr>
        <w:pStyle w:val="programcode"/>
      </w:pPr>
      <w:r>
        <w:t xml:space="preserve">        public override IEnumerable&lt;Models.Message&gt; Search(IEnumerable&lt;Models.Message&gt; raw_msgs)</w:t>
      </w:r>
    </w:p>
    <w:p w:rsidR="00EF6E5B" w:rsidRDefault="00EF6E5B" w:rsidP="00EF6E5B">
      <w:pPr>
        <w:pStyle w:val="programcode"/>
      </w:pPr>
      <w:r>
        <w:t xml:space="preserve">        {</w:t>
      </w:r>
    </w:p>
    <w:p w:rsidR="00EF6E5B" w:rsidRDefault="00EF6E5B" w:rsidP="00EF6E5B">
      <w:pPr>
        <w:pStyle w:val="programcode"/>
      </w:pPr>
      <w:r>
        <w:t xml:space="preserve">            return from m in raw_msgs where m.Text.Contains(Contains) select m;</w:t>
      </w:r>
    </w:p>
    <w:p w:rsidR="00EF6E5B" w:rsidRDefault="00EF6E5B" w:rsidP="00EF6E5B">
      <w:pPr>
        <w:pStyle w:val="programcode"/>
      </w:pPr>
      <w:r>
        <w:t xml:space="preserve">        }</w:t>
      </w:r>
    </w:p>
    <w:p w:rsidR="00EF6E5B" w:rsidRDefault="00EF6E5B" w:rsidP="00EF6E5B">
      <w:pPr>
        <w:pStyle w:val="programcode"/>
      </w:pPr>
      <w:r>
        <w:t xml:space="preserve">    }</w:t>
      </w:r>
    </w:p>
    <w:p w:rsidR="00905A8A" w:rsidRDefault="00905A8A" w:rsidP="00905A8A">
      <w:pPr>
        <w:pStyle w:val="heading1"/>
      </w:pPr>
      <w:r>
        <w:rPr>
          <w:lang w:val="ru-RU"/>
        </w:rPr>
        <w:t>Паттерн Модуль таблицы</w:t>
      </w:r>
    </w:p>
    <w:p w:rsidR="00905A8A" w:rsidRDefault="00905A8A" w:rsidP="00905A8A">
      <w:pPr>
        <w:ind w:firstLine="0"/>
      </w:pPr>
      <w:r>
        <w:rPr>
          <w:lang w:val="ru-RU"/>
        </w:rPr>
        <w:t xml:space="preserve">В данной реализации модулем таблицы является атрибут объект </w:t>
      </w:r>
      <w:r>
        <w:t xml:space="preserve">db </w:t>
      </w:r>
      <w:r>
        <w:rPr>
          <w:lang w:val="ru-RU"/>
        </w:rPr>
        <w:t xml:space="preserve">класса </w:t>
      </w:r>
      <w:r>
        <w:t>WinHistory.</w:t>
      </w:r>
    </w:p>
    <w:p w:rsidR="00905A8A" w:rsidRPr="00905A8A" w:rsidRDefault="00905A8A" w:rsidP="00905A8A">
      <w:pPr>
        <w:ind w:firstLine="0"/>
      </w:pPr>
      <w:r>
        <w:rPr>
          <w:lang w:val="ru-RU"/>
        </w:rPr>
        <w:t xml:space="preserve">Файл </w:t>
      </w:r>
      <w:r>
        <w:t>WinHistory.cs</w:t>
      </w:r>
    </w:p>
    <w:p w:rsidR="00905A8A" w:rsidRPr="00905A8A" w:rsidRDefault="00905A8A" w:rsidP="00905A8A">
      <w:pPr>
        <w:pStyle w:val="programcode"/>
        <w:rPr>
          <w:lang w:val="ru-RU"/>
        </w:rPr>
      </w:pPr>
      <w:r>
        <w:rPr>
          <w:lang w:val="ru-RU"/>
        </w:rPr>
        <w:t xml:space="preserve"> </w:t>
      </w:r>
      <w:r w:rsidRPr="00905A8A">
        <w:rPr>
          <w:lang w:val="ru-RU"/>
        </w:rPr>
        <w:t>public class WinHistory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{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private static WinHistoryDbContext db = new WinHistoryDbContext();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...</w:t>
      </w:r>
    </w:p>
    <w:p w:rsidR="00EF6E5B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}</w:t>
      </w:r>
    </w:p>
    <w:p w:rsidR="00905A8A" w:rsidRPr="00905A8A" w:rsidRDefault="00905A8A" w:rsidP="00905A8A">
      <w:pPr>
        <w:ind w:firstLine="0"/>
      </w:pPr>
      <w:r>
        <w:rPr>
          <w:lang w:val="ru-RU"/>
        </w:rPr>
        <w:lastRenderedPageBreak/>
        <w:t xml:space="preserve">Через данную сущность мы получаем доступ ко всем таблицам бд . Разделение  области определения структуры таблицы происходит в классах неймспейса </w:t>
      </w:r>
      <w:r>
        <w:t>lib.Models</w:t>
      </w:r>
    </w:p>
    <w:p w:rsidR="00905A8A" w:rsidRDefault="00905A8A" w:rsidP="00905A8A">
      <w:pPr>
        <w:pStyle w:val="heading1"/>
      </w:pPr>
      <w:r>
        <w:rPr>
          <w:lang w:val="ru-RU"/>
        </w:rPr>
        <w:t xml:space="preserve">Паттерн </w:t>
      </w:r>
      <w:r>
        <w:t>Data Mapper</w:t>
      </w:r>
    </w:p>
    <w:p w:rsidR="00905A8A" w:rsidRDefault="00905A8A" w:rsidP="00905A8A">
      <w:pPr>
        <w:rPr>
          <w:lang w:val="ru-RU"/>
        </w:rPr>
      </w:pPr>
      <w:r>
        <w:rPr>
          <w:lang w:val="ru-RU"/>
        </w:rPr>
        <w:t xml:space="preserve">Как и в случае с паттерном Модуль таблицы , </w:t>
      </w:r>
      <w:r>
        <w:t xml:space="preserve">Entity Framework </w:t>
      </w:r>
      <w:r>
        <w:rPr>
          <w:lang w:val="ru-RU"/>
        </w:rPr>
        <w:t>реализует</w:t>
      </w:r>
      <w:r>
        <w:t xml:space="preserve"> </w:t>
      </w:r>
      <w:r>
        <w:rPr>
          <w:lang w:val="ru-RU"/>
        </w:rPr>
        <w:t>данный паттерн, изолируя объекты от бд.</w:t>
      </w:r>
    </w:p>
    <w:p w:rsidR="00905A8A" w:rsidRDefault="00905A8A" w:rsidP="00905A8A">
      <w:r>
        <w:rPr>
          <w:lang w:val="ru-RU"/>
        </w:rPr>
        <w:t>Пример использования</w:t>
      </w:r>
      <w:r>
        <w:t>:</w:t>
      </w:r>
    </w:p>
    <w:p w:rsidR="00905A8A" w:rsidRPr="00905A8A" w:rsidRDefault="00905A8A" w:rsidP="00905A8A">
      <w:pPr>
        <w:pStyle w:val="programcode"/>
        <w:rPr>
          <w:rFonts w:asciiTheme="minorHAnsi" w:hAnsiTheme="minorHAnsi"/>
        </w:rPr>
      </w:pPr>
      <w:r>
        <w:rPr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Файл </w:t>
      </w:r>
      <w:r>
        <w:rPr>
          <w:rFonts w:asciiTheme="minorHAnsi" w:hAnsiTheme="minorHAnsi"/>
        </w:rPr>
        <w:t>WinHistory.cs</w:t>
      </w:r>
    </w:p>
    <w:p w:rsidR="00905A8A" w:rsidRPr="00905A8A" w:rsidRDefault="00905A8A" w:rsidP="00905A8A">
      <w:pPr>
        <w:pStyle w:val="programcode"/>
        <w:rPr>
          <w:lang w:val="ru-RU"/>
        </w:rPr>
      </w:pPr>
      <w:r>
        <w:t xml:space="preserve">  </w:t>
      </w:r>
      <w:r w:rsidRPr="00905A8A">
        <w:rPr>
          <w:lang w:val="ru-RU"/>
        </w:rPr>
        <w:t xml:space="preserve">     /// &lt;summary&gt;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/// 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/// &lt;/summary&gt;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/// &lt;param name="guid"&gt;Уникальный guid программы&lt;/param&gt;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/// &lt;returns&gt;Возвращает информацию о программе клиенте &lt;/returns&gt;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public ClientInfo ReciveClientInfo(Guid guid)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{</w:t>
      </w:r>
    </w:p>
    <w:p w:rsidR="00905A8A" w:rsidRPr="00905A8A" w:rsidRDefault="00905A8A" w:rsidP="00905A8A">
      <w:pPr>
        <w:pStyle w:val="programcode"/>
        <w:rPr>
          <w:lang w:val="ru-RU"/>
        </w:rPr>
      </w:pPr>
      <w:r w:rsidRPr="00905A8A">
        <w:rPr>
          <w:lang w:val="ru-RU"/>
        </w:rPr>
        <w:t xml:space="preserve">            return (from clients in db.Clients where clients.Guid == guid.ToString() select clients).Single();</w:t>
      </w:r>
    </w:p>
    <w:p w:rsidR="00905A8A" w:rsidRDefault="00905A8A" w:rsidP="00905A8A">
      <w:pPr>
        <w:pStyle w:val="programcode"/>
        <w:rPr>
          <w:rFonts w:asciiTheme="minorHAnsi" w:hAnsiTheme="minorHAnsi"/>
          <w:lang w:val="ru-RU"/>
        </w:rPr>
      </w:pPr>
      <w:r w:rsidRPr="00905A8A">
        <w:rPr>
          <w:lang w:val="ru-RU"/>
        </w:rPr>
        <w:t xml:space="preserve">        }</w:t>
      </w:r>
    </w:p>
    <w:p w:rsidR="00905A8A" w:rsidRDefault="00905A8A" w:rsidP="00905A8A">
      <w:pPr>
        <w:pStyle w:val="programcode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Здесь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ru-RU"/>
        </w:rPr>
        <w:t xml:space="preserve">объект </w:t>
      </w:r>
      <w:r>
        <w:rPr>
          <w:rFonts w:asciiTheme="minorHAnsi" w:hAnsiTheme="minorHAnsi"/>
        </w:rPr>
        <w:t xml:space="preserve">db.Clients </w:t>
      </w:r>
      <w:r>
        <w:rPr>
          <w:rFonts w:asciiTheme="minorHAnsi" w:hAnsiTheme="minorHAnsi"/>
          <w:lang w:val="ru-RU"/>
        </w:rPr>
        <w:t xml:space="preserve">позволяет обращаться с таблицей данных </w:t>
      </w:r>
      <w:r>
        <w:rPr>
          <w:rFonts w:asciiTheme="minorHAnsi" w:hAnsiTheme="minorHAnsi"/>
        </w:rPr>
        <w:t xml:space="preserve">Clients </w:t>
      </w:r>
      <w:r>
        <w:rPr>
          <w:rFonts w:asciiTheme="minorHAnsi" w:hAnsiTheme="minorHAnsi"/>
          <w:lang w:val="ru-RU"/>
        </w:rPr>
        <w:t>как с объектом.</w:t>
      </w:r>
    </w:p>
    <w:p w:rsidR="00905A8A" w:rsidRDefault="00905A8A" w:rsidP="00905A8A">
      <w:pPr>
        <w:pStyle w:val="heading1"/>
        <w:rPr>
          <w:lang w:val="ru-RU"/>
        </w:rPr>
      </w:pPr>
      <w:r>
        <w:rPr>
          <w:lang w:val="ru-RU"/>
        </w:rPr>
        <w:t>Паттерн «Шлюз к записи  данных»</w:t>
      </w:r>
    </w:p>
    <w:p w:rsidR="00905A8A" w:rsidRPr="00905A8A" w:rsidRDefault="00905A8A" w:rsidP="00905A8A">
      <w:pPr>
        <w:rPr>
          <w:lang w:val="ru-RU"/>
        </w:rPr>
      </w:pPr>
      <w:r>
        <w:rPr>
          <w:lang w:val="ru-RU"/>
        </w:rPr>
        <w:t xml:space="preserve">Возвращаемый объект </w:t>
      </w:r>
      <w:r>
        <w:t xml:space="preserve">ClientInfo </w:t>
      </w:r>
      <w:r>
        <w:rPr>
          <w:lang w:val="ru-RU"/>
        </w:rPr>
        <w:t>предыдущего примера является ярким примером шлоюза  к записи данных. Мы можем обращаться к данным записи в базе, как к обычному объекту, используя данный паттерн.</w:t>
      </w:r>
      <w:bookmarkStart w:id="0" w:name="_GoBack"/>
      <w:bookmarkEnd w:id="0"/>
    </w:p>
    <w:sectPr w:rsidR="00905A8A" w:rsidRPr="00905A8A" w:rsidSect="00CE7667">
      <w:footerReference w:type="first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D72" w:rsidRDefault="009B0D72">
      <w:r>
        <w:separator/>
      </w:r>
    </w:p>
  </w:endnote>
  <w:endnote w:type="continuationSeparator" w:id="0">
    <w:p w:rsidR="009B0D72" w:rsidRDefault="009B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DD7" w:rsidRPr="00CE7667" w:rsidRDefault="002F4DD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905A8A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2F4DD7" w:rsidRPr="00CE7667" w:rsidRDefault="002F4DD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D72" w:rsidRDefault="009B0D72" w:rsidP="00895F20">
      <w:pPr>
        <w:ind w:firstLine="0"/>
      </w:pPr>
      <w:r>
        <w:separator/>
      </w:r>
    </w:p>
  </w:footnote>
  <w:footnote w:type="continuationSeparator" w:id="0">
    <w:p w:rsidR="009B0D72" w:rsidRDefault="009B0D72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5B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3F3E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05E6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15E54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2F4DD7"/>
    <w:rsid w:val="003025D3"/>
    <w:rsid w:val="00305345"/>
    <w:rsid w:val="00307282"/>
    <w:rsid w:val="00307D1B"/>
    <w:rsid w:val="00312F45"/>
    <w:rsid w:val="0031466D"/>
    <w:rsid w:val="0031538D"/>
    <w:rsid w:val="00316E8F"/>
    <w:rsid w:val="00327187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0A31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5FF4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3A95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4BC2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40A8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6F425A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95E59"/>
    <w:rsid w:val="007A08F7"/>
    <w:rsid w:val="007A3249"/>
    <w:rsid w:val="007A52AC"/>
    <w:rsid w:val="007B722C"/>
    <w:rsid w:val="007C1B8F"/>
    <w:rsid w:val="007C3748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8504A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A8A"/>
    <w:rsid w:val="00905DD2"/>
    <w:rsid w:val="0090666A"/>
    <w:rsid w:val="009079EF"/>
    <w:rsid w:val="00912D08"/>
    <w:rsid w:val="0091372B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0D72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3414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331A"/>
    <w:rsid w:val="00B06354"/>
    <w:rsid w:val="00B07D10"/>
    <w:rsid w:val="00B13B2F"/>
    <w:rsid w:val="00B16A67"/>
    <w:rsid w:val="00B17E0A"/>
    <w:rsid w:val="00B2046F"/>
    <w:rsid w:val="00B22932"/>
    <w:rsid w:val="00B231C7"/>
    <w:rsid w:val="00B2350A"/>
    <w:rsid w:val="00B31C27"/>
    <w:rsid w:val="00B34E02"/>
    <w:rsid w:val="00B372A9"/>
    <w:rsid w:val="00B37CD1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D6301"/>
    <w:rsid w:val="00CE223C"/>
    <w:rsid w:val="00CE5D3C"/>
    <w:rsid w:val="00CE7667"/>
    <w:rsid w:val="00CF3131"/>
    <w:rsid w:val="00CF3BE1"/>
    <w:rsid w:val="00D00243"/>
    <w:rsid w:val="00D05ECD"/>
    <w:rsid w:val="00D073CB"/>
    <w:rsid w:val="00D24964"/>
    <w:rsid w:val="00D30140"/>
    <w:rsid w:val="00D31C16"/>
    <w:rsid w:val="00D36EBA"/>
    <w:rsid w:val="00D40AC2"/>
    <w:rsid w:val="00D4100E"/>
    <w:rsid w:val="00D54466"/>
    <w:rsid w:val="00D56B23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229E5"/>
    <w:rsid w:val="00E24B56"/>
    <w:rsid w:val="00E323DF"/>
    <w:rsid w:val="00E44646"/>
    <w:rsid w:val="00E455E1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EF6E5B"/>
    <w:rsid w:val="00F02E41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078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9567B7-9FDE-446D-988A-6D36DF97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rojects\winhistory\doc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287A5-9A3F-4A2F-87A8-82F6AFA2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45</TotalTime>
  <Pages>8</Pages>
  <Words>1231</Words>
  <Characters>7022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Formats and macros for Springer Lecture Notes</dc:description>
  <cp:lastModifiedBy>frostball@gmail.com</cp:lastModifiedBy>
  <cp:revision>2</cp:revision>
  <dcterms:created xsi:type="dcterms:W3CDTF">2014-05-29T07:30:00Z</dcterms:created>
  <dcterms:modified xsi:type="dcterms:W3CDTF">2014-05-29T08:20:00Z</dcterms:modified>
</cp:coreProperties>
</file>